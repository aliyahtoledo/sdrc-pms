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7167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7"/>
        <w:gridCol w:w="3744"/>
        <w:gridCol w:w="3744"/>
      </w:tblGrid>
      <w:tr w:rsidR="00451FE4" w:rsidRPr="00565B06" w14:paraId="72C01B34" w14:textId="77777777" w:rsidTr="00451FE4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4ECCF781" w14:textId="77777777" w:rsidR="00451FE4" w:rsidRPr="00565B06" w:rsidRDefault="00451FE4" w:rsidP="00174A87">
            <w:pPr>
              <w:pStyle w:val="Title"/>
            </w:pPr>
            <w:r>
              <w:t>Aliyah Dana</w:t>
            </w:r>
          </w:p>
          <w:p w14:paraId="283FDE9D" w14:textId="77777777" w:rsidR="00451FE4" w:rsidRPr="00565B06" w:rsidRDefault="00451FE4" w:rsidP="00174A87">
            <w:pPr>
              <w:pStyle w:val="Subtitle"/>
            </w:pPr>
            <w:r>
              <w:t>Toledo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354C0334" w14:textId="77777777" w:rsidR="00451FE4" w:rsidRDefault="00451FE4" w:rsidP="00174A87">
            <w:pPr>
              <w:pStyle w:val="ContactInfo"/>
            </w:pPr>
          </w:p>
          <w:p w14:paraId="4023B762" w14:textId="77777777" w:rsidR="00451FE4" w:rsidRDefault="00451FE4" w:rsidP="00174A87">
            <w:pPr>
              <w:pStyle w:val="ContactInfo"/>
            </w:pPr>
          </w:p>
          <w:p w14:paraId="353F0E1B" w14:textId="77777777" w:rsidR="00451FE4" w:rsidRDefault="007F4562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6C7AD20031A24BC1A4C3E30C1281FAE4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451FE4">
                  <w:t>B1 L4 Anthurium Street Sorrento Townhomes Bacoor, Cavite</w:t>
                </w:r>
              </w:sdtContent>
            </w:sdt>
            <w:r w:rsidR="00451FE4">
              <w:t xml:space="preserve"> </w:t>
            </w:r>
            <w:r w:rsidR="00451FE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053EC9D7" wp14:editId="54D1FB98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DDF0ED9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4F0D040A" w14:textId="77777777" w:rsidR="00451FE4" w:rsidRDefault="007F4562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7E5D8B99129F439F845EAD145828739F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451FE4">
                  <w:t>09061777106</w:t>
                </w:r>
              </w:sdtContent>
            </w:sdt>
            <w:r w:rsidR="00451FE4">
              <w:t xml:space="preserve">  </w:t>
            </w:r>
            <w:r w:rsidR="00451FE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16ADE2CB" wp14:editId="27E240CB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D8EA431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4160D27E" w14:textId="77777777" w:rsidR="00451FE4" w:rsidRDefault="007F4562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4C61139C22184A228492CFF58683291F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451FE4">
                  <w:t>Aliyah_toledo@dlsu.edu.ph</w:t>
                </w:r>
              </w:sdtContent>
            </w:sdt>
            <w:r w:rsidR="00451FE4">
              <w:t xml:space="preserve">  </w:t>
            </w:r>
            <w:r w:rsidR="00451FE4">
              <w:rPr>
                <w:noProof/>
              </w:rPr>
              <mc:AlternateContent>
                <mc:Choice Requires="wps">
                  <w:drawing>
                    <wp:inline distT="0" distB="0" distL="0" distR="0" wp14:anchorId="2DDC6452" wp14:editId="7B015695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4A7CD48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3A7803F7" w14:textId="77777777" w:rsidR="00451FE4" w:rsidRDefault="00451FE4" w:rsidP="00451FE4">
            <w:pPr>
              <w:pStyle w:val="ContactInfo"/>
              <w:jc w:val="left"/>
            </w:pPr>
            <w:r>
              <w:t xml:space="preserve">  </w:t>
            </w:r>
          </w:p>
          <w:p w14:paraId="293CEC8E" w14:textId="77777777" w:rsidR="00451FE4" w:rsidRPr="00565B06" w:rsidRDefault="00451FE4" w:rsidP="00451FE4">
            <w:pPr>
              <w:pStyle w:val="ContactInfo"/>
              <w:jc w:val="left"/>
            </w:pPr>
          </w:p>
        </w:tc>
        <w:tc>
          <w:tcPr>
            <w:tcW w:w="3744" w:type="dxa"/>
          </w:tcPr>
          <w:p w14:paraId="214BC48D" w14:textId="77777777" w:rsidR="00451FE4" w:rsidRDefault="00451FE4" w:rsidP="00174A87">
            <w:pPr>
              <w:pStyle w:val="ContactInfo"/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58E6810D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4EE08CC1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D638630" wp14:editId="6E1FED93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AA70D1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1784B37D" w14:textId="77777777" w:rsidR="000E24AC" w:rsidRPr="00520BE2" w:rsidRDefault="00520BE2" w:rsidP="007850D1">
            <w:pPr>
              <w:pStyle w:val="Heading1"/>
              <w:outlineLvl w:val="0"/>
              <w:rPr>
                <w:b/>
              </w:rPr>
            </w:pPr>
            <w:r>
              <w:rPr>
                <w:b/>
              </w:rPr>
              <w:t>Profile</w:t>
            </w:r>
          </w:p>
        </w:tc>
      </w:tr>
    </w:tbl>
    <w:p w14:paraId="1DF1A3DF" w14:textId="619EF772" w:rsidR="00A77B4D" w:rsidRPr="00565B06" w:rsidRDefault="00520BE2" w:rsidP="007850D1">
      <w:r>
        <w:t xml:space="preserve"> A responsible and highly committed young individual looking to develop a distinguished career with focus in the area of business analysis, </w:t>
      </w:r>
      <w:r w:rsidR="00C9357E">
        <w:t>and</w:t>
      </w:r>
      <w:r>
        <w:t xml:space="preserve"> </w:t>
      </w:r>
      <w:r w:rsidR="00C9357E">
        <w:t>information systems</w:t>
      </w:r>
      <w:r>
        <w:t xml:space="preserve">.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3F663C01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5A2854D0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9EA1045" wp14:editId="037F0841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1448B1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584A8F3F" w14:textId="77777777" w:rsidR="00A77B4D" w:rsidRPr="00565B06" w:rsidRDefault="007F4562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E859A2781AC44A79B131682BDF28DC3A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5018BD37" w14:textId="77777777" w:rsidR="007C0E0E" w:rsidRPr="00565B06" w:rsidRDefault="00451FE4" w:rsidP="00B47E1E">
      <w:pPr>
        <w:pStyle w:val="Heading2"/>
      </w:pPr>
      <w:r>
        <w:t>Bachelor of Science in Information Systems</w:t>
      </w:r>
      <w:r w:rsidR="007C0E0E" w:rsidRPr="00565B06">
        <w:t xml:space="preserve"> | </w:t>
      </w:r>
      <w:r>
        <w:rPr>
          <w:rStyle w:val="Emphasis"/>
        </w:rPr>
        <w:t>De La Salle University-Manila</w:t>
      </w:r>
    </w:p>
    <w:p w14:paraId="601FD26D" w14:textId="77777777" w:rsidR="007C0E0E" w:rsidRPr="00565B06" w:rsidRDefault="00451FE4" w:rsidP="004F199F">
      <w:pPr>
        <w:pStyle w:val="Heading3"/>
      </w:pPr>
      <w:r>
        <w:t>August 2015</w:t>
      </w:r>
      <w:r w:rsidR="007C0E0E" w:rsidRPr="00565B06">
        <w:t xml:space="preserve"> – </w:t>
      </w:r>
      <w:r>
        <w:t>Present</w:t>
      </w:r>
    </w:p>
    <w:p w14:paraId="3FD88B92" w14:textId="77777777" w:rsidR="007C0E0E" w:rsidRPr="00565B06" w:rsidRDefault="00F554EF" w:rsidP="007C0E0E">
      <w:r>
        <w:t xml:space="preserve">The course allowed me </w:t>
      </w:r>
      <w:r w:rsidR="00BD32C1" w:rsidRPr="00BD32C1">
        <w:t>to understand how ICT can enable organizations to improve performance and achieve competitive advantage. It train</w:t>
      </w:r>
      <w:r>
        <w:t>ed me</w:t>
      </w:r>
      <w:r w:rsidR="00BD32C1" w:rsidRPr="00BD32C1">
        <w:t xml:space="preserve"> to develop strong analytical, technical, and leadership skills to thrive in a global environment</w:t>
      </w:r>
      <w:r>
        <w:t>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29BAEBEF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716F300F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B6C4948" wp14:editId="44441451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8DC600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5193AF5A" w14:textId="77777777" w:rsidR="005E088C" w:rsidRPr="00565B06" w:rsidRDefault="00451FE4" w:rsidP="0004158B">
            <w:pPr>
              <w:pStyle w:val="Heading1"/>
              <w:outlineLvl w:val="0"/>
            </w:pPr>
            <w:r>
              <w:t xml:space="preserve">Organizational </w:t>
            </w:r>
            <w:sdt>
              <w:sdtPr>
                <w:alias w:val="Education:"/>
                <w:tag w:val="Education:"/>
                <w:id w:val="-2131392780"/>
                <w:placeholder>
                  <w:docPart w:val="C7ED0AFCD80248BCA2F329EE6295446B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02F9FA4F" w14:textId="77777777" w:rsidR="005E088C" w:rsidRPr="00565B06" w:rsidRDefault="00212286" w:rsidP="00B47E1E">
      <w:pPr>
        <w:pStyle w:val="Heading2"/>
      </w:pPr>
      <w:r>
        <w:t>Finance Associate</w:t>
      </w:r>
      <w:r w:rsidR="005E088C" w:rsidRPr="00565B06">
        <w:t xml:space="preserve"> | </w:t>
      </w:r>
      <w:r>
        <w:rPr>
          <w:rStyle w:val="Emphasis"/>
        </w:rPr>
        <w:t>Council of Student Organizations</w:t>
      </w:r>
    </w:p>
    <w:p w14:paraId="4B044AF1" w14:textId="77777777" w:rsidR="005E088C" w:rsidRPr="00565B06" w:rsidRDefault="00212286" w:rsidP="004F199F">
      <w:pPr>
        <w:pStyle w:val="Heading3"/>
      </w:pPr>
      <w:r>
        <w:t>August 2018</w:t>
      </w:r>
      <w:r w:rsidR="005E088C" w:rsidRPr="00565B06">
        <w:t xml:space="preserve"> – </w:t>
      </w:r>
      <w:sdt>
        <w:sdtPr>
          <w:alias w:val="Enter dates to for company 1: "/>
          <w:tag w:val="Enter dates to for company 1: "/>
          <w:id w:val="17665806"/>
          <w:placeholder>
            <w:docPart w:val="1F6C6DFC90C241A9ABE77285591B384E"/>
          </w:placeholder>
          <w:temporary/>
          <w:showingPlcHdr/>
          <w15:appearance w15:val="hidden"/>
        </w:sdtPr>
        <w:sdtEndPr/>
        <w:sdtContent>
          <w:r w:rsidR="005E088C" w:rsidRPr="00565B06">
            <w:t>To</w:t>
          </w:r>
        </w:sdtContent>
      </w:sdt>
      <w:r>
        <w:t xml:space="preserve"> PRESENT</w:t>
      </w:r>
    </w:p>
    <w:p w14:paraId="7EBBD9C3" w14:textId="77777777" w:rsidR="005E088C" w:rsidRPr="00565B06" w:rsidRDefault="00520BE2" w:rsidP="005E088C">
      <w:r>
        <w:t xml:space="preserve">Tasked to apply and understand the financial process of the organization in assuring the seamless flow of the financial transactions of the various organizations under the </w:t>
      </w:r>
      <w:r w:rsidR="00086EF4">
        <w:t>CSO</w:t>
      </w:r>
    </w:p>
    <w:p w14:paraId="079E195C" w14:textId="77777777" w:rsidR="005E088C" w:rsidRPr="00565B06" w:rsidRDefault="00212286" w:rsidP="00B47E1E">
      <w:pPr>
        <w:pStyle w:val="Heading2"/>
      </w:pPr>
      <w:r>
        <w:t>Course Representative</w:t>
      </w:r>
      <w:r w:rsidR="005E088C" w:rsidRPr="00565B06">
        <w:t xml:space="preserve"> | </w:t>
      </w:r>
      <w:r>
        <w:rPr>
          <w:rStyle w:val="Emphasis"/>
        </w:rPr>
        <w:t>CATCH2T19 Batch Government</w:t>
      </w:r>
    </w:p>
    <w:p w14:paraId="573F9A4A" w14:textId="77777777" w:rsidR="005E088C" w:rsidRPr="00565B06" w:rsidRDefault="00212286" w:rsidP="004F199F">
      <w:pPr>
        <w:pStyle w:val="Heading3"/>
      </w:pPr>
      <w:r>
        <w:t>June 2016</w:t>
      </w:r>
      <w:r w:rsidR="005E088C" w:rsidRPr="00565B06">
        <w:t xml:space="preserve"> – </w:t>
      </w:r>
      <w:sdt>
        <w:sdtPr>
          <w:alias w:val="Enter dates to for company 2: "/>
          <w:tag w:val="Enter dates to for company 2: "/>
          <w:id w:val="-157459050"/>
          <w:placeholder>
            <w:docPart w:val="6CE98B677D9C4194A212B57E7FCCFFEC"/>
          </w:placeholder>
          <w:temporary/>
          <w:showingPlcHdr/>
          <w15:appearance w15:val="hidden"/>
        </w:sdtPr>
        <w:sdtEndPr/>
        <w:sdtContent>
          <w:r w:rsidR="005E088C" w:rsidRPr="00565B06">
            <w:t>To</w:t>
          </w:r>
        </w:sdtContent>
      </w:sdt>
      <w:r>
        <w:t xml:space="preserve"> May 2017</w:t>
      </w:r>
    </w:p>
    <w:p w14:paraId="3E0EE7BE" w14:textId="77777777" w:rsidR="00212286" w:rsidRPr="00565B06" w:rsidRDefault="00212286" w:rsidP="005E088C">
      <w:r>
        <w:t>Tasked to gather</w:t>
      </w:r>
      <w:r w:rsidR="00520BE2">
        <w:t xml:space="preserve"> relevant information from my course mates which is needed by the student government and the faculty department with utmost accuracy. I was also tasked to keep my course mates informed of the different announcements that would suit their current needs ranging from enrollment concerns to grievance concerns.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150C2ECD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5CDD3C36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2CC3402" wp14:editId="6EF3D643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4BADF0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2E5BDBCE" w14:textId="77777777" w:rsidR="00143224" w:rsidRPr="00565B06" w:rsidRDefault="007F4562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7382A385BBDB4DD2945800DE0537A779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113C2F21" w14:textId="77777777" w:rsidTr="00565B06">
        <w:tc>
          <w:tcPr>
            <w:tcW w:w="4320" w:type="dxa"/>
          </w:tcPr>
          <w:p w14:paraId="0F6C3475" w14:textId="249703D6" w:rsidR="00143224" w:rsidRPr="00565B06" w:rsidRDefault="004E4DEA" w:rsidP="00565B06">
            <w:pPr>
              <w:pStyle w:val="ListBullet"/>
              <w:spacing w:after="80"/>
            </w:pPr>
            <w:r>
              <w:t>System Development using Django</w:t>
            </w:r>
          </w:p>
          <w:p w14:paraId="45253901" w14:textId="77777777" w:rsidR="00316CE4" w:rsidRDefault="00BD32C1" w:rsidP="00316CE4">
            <w:pPr>
              <w:pStyle w:val="ListBullet"/>
              <w:spacing w:after="80"/>
            </w:pPr>
            <w:r>
              <w:t>Project Management</w:t>
            </w:r>
          </w:p>
          <w:p w14:paraId="4008C6A9" w14:textId="77777777" w:rsidR="00F220DE" w:rsidRPr="00565B06" w:rsidRDefault="00F220DE" w:rsidP="00316CE4">
            <w:pPr>
              <w:pStyle w:val="ListBullet"/>
              <w:spacing w:after="80"/>
            </w:pPr>
            <w:r>
              <w:t>C</w:t>
            </w:r>
            <w:r w:rsidRPr="00F220DE">
              <w:t>ommit</w:t>
            </w:r>
            <w:r>
              <w:t>ted</w:t>
            </w:r>
            <w:r w:rsidRPr="00F220DE">
              <w:t xml:space="preserve"> to continuing professional development</w:t>
            </w:r>
          </w:p>
        </w:tc>
        <w:tc>
          <w:tcPr>
            <w:tcW w:w="4320" w:type="dxa"/>
            <w:tcMar>
              <w:left w:w="576" w:type="dxa"/>
            </w:tcMar>
          </w:tcPr>
          <w:p w14:paraId="2BBA1F6E" w14:textId="77777777" w:rsidR="00143224" w:rsidRDefault="00BD32C1" w:rsidP="00565B06">
            <w:pPr>
              <w:pStyle w:val="ListBullet"/>
              <w:spacing w:after="80"/>
            </w:pPr>
            <w:r>
              <w:t xml:space="preserve">Problem </w:t>
            </w:r>
            <w:r w:rsidR="00F220DE">
              <w:t>Solving and Analy</w:t>
            </w:r>
            <w:r w:rsidR="00F554EF">
              <w:t>sis</w:t>
            </w:r>
          </w:p>
          <w:p w14:paraId="1E54973B" w14:textId="77777777" w:rsidR="00F220DE" w:rsidRPr="00565B06" w:rsidRDefault="00F220DE" w:rsidP="00565B06">
            <w:pPr>
              <w:pStyle w:val="ListBullet"/>
              <w:spacing w:after="80"/>
            </w:pPr>
            <w:r>
              <w:t xml:space="preserve">Familiarity with data queries and </w:t>
            </w:r>
            <w:r w:rsidRPr="00F220DE">
              <w:t>the principles of database design</w:t>
            </w:r>
          </w:p>
          <w:p w14:paraId="2E3A64DD" w14:textId="77632A25" w:rsidR="00F904FC" w:rsidRPr="00565B06" w:rsidRDefault="001D2E7C" w:rsidP="00BD32C1">
            <w:pPr>
              <w:pStyle w:val="ListBullet"/>
              <w:spacing w:after="80"/>
            </w:pPr>
            <w:r>
              <w:t>Th</w:t>
            </w:r>
            <w:r w:rsidR="00F220DE" w:rsidRPr="00F220DE">
              <w:t xml:space="preserve">e ability to work </w:t>
            </w:r>
            <w:r w:rsidR="00F554EF">
              <w:t>under pressure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09D679C2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4CE8CB58" w14:textId="77777777"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B6FC89F" wp14:editId="2A70451E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B8ED46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19CDDE51" w14:textId="77777777" w:rsidR="00AC7C34" w:rsidRPr="00565B06" w:rsidRDefault="007F4562" w:rsidP="00AD6216">
            <w:pPr>
              <w:pStyle w:val="Heading1"/>
              <w:outlineLvl w:val="0"/>
            </w:pPr>
            <w:sdt>
              <w:sdtPr>
                <w:alias w:val="Activities:"/>
                <w:tag w:val="Activities:"/>
                <w:id w:val="-2061776476"/>
                <w:placeholder>
                  <w:docPart w:val="023E928C9B0746C1949B3088E6F48DA2"/>
                </w:placeholder>
                <w:temporary/>
                <w:showingPlcHdr/>
                <w15:appearance w15:val="hidden"/>
              </w:sdtPr>
              <w:sdtEndPr/>
              <w:sdtContent>
                <w:r w:rsidR="00AC7C34" w:rsidRPr="00565B06">
                  <w:t>Activities</w:t>
                </w:r>
              </w:sdtContent>
            </w:sdt>
          </w:p>
        </w:tc>
      </w:tr>
    </w:tbl>
    <w:p w14:paraId="0409C107" w14:textId="507AF3D2" w:rsidR="00086EF4" w:rsidRPr="00565B06" w:rsidRDefault="00DB0EF7" w:rsidP="00316CE4">
      <w:r w:rsidRPr="00DB0EF7">
        <w:t>I a</w:t>
      </w:r>
      <w:r>
        <w:t>m currently the leader of my thesis development team</w:t>
      </w:r>
      <w:r w:rsidR="00086EF4">
        <w:t xml:space="preserve"> and m</w:t>
      </w:r>
      <w:r>
        <w:t>y main task is to be the</w:t>
      </w:r>
      <w:bookmarkStart w:id="0" w:name="_GoBack"/>
      <w:bookmarkEnd w:id="0"/>
      <w:r>
        <w:t xml:space="preserve"> full stack developer while also making sure that the </w:t>
      </w:r>
      <w:r w:rsidR="00086EF4">
        <w:t xml:space="preserve">output of the group meets its expected requirements and deadline. The project is a project management system to manage all the research projects under the Social Development Research Center under DLSU-Manila. </w:t>
      </w:r>
    </w:p>
    <w:sectPr w:rsidR="00086EF4" w:rsidRPr="00565B06" w:rsidSect="00FE18B2">
      <w:footerReference w:type="default" r:id="rId11"/>
      <w:headerReference w:type="first" r:id="rId12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65C9AC" w14:textId="77777777" w:rsidR="007F4562" w:rsidRDefault="007F4562" w:rsidP="00F534FB">
      <w:pPr>
        <w:spacing w:after="0"/>
      </w:pPr>
      <w:r>
        <w:separator/>
      </w:r>
    </w:p>
  </w:endnote>
  <w:endnote w:type="continuationSeparator" w:id="0">
    <w:p w14:paraId="0585119C" w14:textId="77777777" w:rsidR="007F4562" w:rsidRDefault="007F4562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05E3E4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17AC2" w14:textId="77777777" w:rsidR="007F4562" w:rsidRDefault="007F4562" w:rsidP="00F534FB">
      <w:pPr>
        <w:spacing w:after="0"/>
      </w:pPr>
      <w:r>
        <w:separator/>
      </w:r>
    </w:p>
  </w:footnote>
  <w:footnote w:type="continuationSeparator" w:id="0">
    <w:p w14:paraId="4322EF16" w14:textId="77777777" w:rsidR="007F4562" w:rsidRDefault="007F4562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53BDD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27F79FB" wp14:editId="6F775372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10C1743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FE4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86EF4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D2E7C"/>
    <w:rsid w:val="001E08A4"/>
    <w:rsid w:val="0020735F"/>
    <w:rsid w:val="00212286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51FE4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4DEA"/>
    <w:rsid w:val="004E77A5"/>
    <w:rsid w:val="004F1057"/>
    <w:rsid w:val="004F199F"/>
    <w:rsid w:val="005106C0"/>
    <w:rsid w:val="00520BE2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D65F8"/>
    <w:rsid w:val="006F27ED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4562"/>
    <w:rsid w:val="007F71A4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32C1"/>
    <w:rsid w:val="00BD55EE"/>
    <w:rsid w:val="00C0155C"/>
    <w:rsid w:val="00C226E3"/>
    <w:rsid w:val="00C3233C"/>
    <w:rsid w:val="00C3763A"/>
    <w:rsid w:val="00C60281"/>
    <w:rsid w:val="00C779DA"/>
    <w:rsid w:val="00C814F7"/>
    <w:rsid w:val="00C81C04"/>
    <w:rsid w:val="00C91B4B"/>
    <w:rsid w:val="00C9357E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B0EF7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220DE"/>
    <w:rsid w:val="00F35A06"/>
    <w:rsid w:val="00F435D3"/>
    <w:rsid w:val="00F46425"/>
    <w:rsid w:val="00F5078D"/>
    <w:rsid w:val="00F534FB"/>
    <w:rsid w:val="00F554EF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B368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yde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859A2781AC44A79B131682BDF28D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AAF16-E7B1-42C4-87F9-5936D416D650}"/>
      </w:docPartPr>
      <w:docPartBody>
        <w:p w:rsidR="00D678D0" w:rsidRDefault="00C35399">
          <w:pPr>
            <w:pStyle w:val="E859A2781AC44A79B131682BDF28DC3A"/>
          </w:pPr>
          <w:r w:rsidRPr="00565B06">
            <w:t>Education</w:t>
          </w:r>
        </w:p>
      </w:docPartBody>
    </w:docPart>
    <w:docPart>
      <w:docPartPr>
        <w:name w:val="C7ED0AFCD80248BCA2F329EE62954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EE9FC-DE4F-4ABB-B5E9-529DD63AF7CF}"/>
      </w:docPartPr>
      <w:docPartBody>
        <w:p w:rsidR="00D678D0" w:rsidRDefault="00C35399">
          <w:pPr>
            <w:pStyle w:val="C7ED0AFCD80248BCA2F329EE6295446B"/>
          </w:pPr>
          <w:r w:rsidRPr="00565B06">
            <w:t>Experience</w:t>
          </w:r>
        </w:p>
      </w:docPartBody>
    </w:docPart>
    <w:docPart>
      <w:docPartPr>
        <w:name w:val="1F6C6DFC90C241A9ABE77285591B3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6EF67-9625-4B5F-882F-8574FFE8B40B}"/>
      </w:docPartPr>
      <w:docPartBody>
        <w:p w:rsidR="00D678D0" w:rsidRDefault="00C35399">
          <w:pPr>
            <w:pStyle w:val="1F6C6DFC90C241A9ABE77285591B384E"/>
          </w:pPr>
          <w:r w:rsidRPr="00565B06">
            <w:t>To</w:t>
          </w:r>
        </w:p>
      </w:docPartBody>
    </w:docPart>
    <w:docPart>
      <w:docPartPr>
        <w:name w:val="6CE98B677D9C4194A212B57E7FCCFF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009759-B870-47D4-84FE-74B0A714FB31}"/>
      </w:docPartPr>
      <w:docPartBody>
        <w:p w:rsidR="00D678D0" w:rsidRDefault="00C35399">
          <w:pPr>
            <w:pStyle w:val="6CE98B677D9C4194A212B57E7FCCFFEC"/>
          </w:pPr>
          <w:r w:rsidRPr="00565B06">
            <w:t>To</w:t>
          </w:r>
        </w:p>
      </w:docPartBody>
    </w:docPart>
    <w:docPart>
      <w:docPartPr>
        <w:name w:val="7382A385BBDB4DD2945800DE0537A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E04BA-2645-4EA1-A29F-22F68441B01B}"/>
      </w:docPartPr>
      <w:docPartBody>
        <w:p w:rsidR="00D678D0" w:rsidRDefault="00C35399">
          <w:pPr>
            <w:pStyle w:val="7382A385BBDB4DD2945800DE0537A779"/>
          </w:pPr>
          <w:r w:rsidRPr="00565B06">
            <w:t>Skills</w:t>
          </w:r>
        </w:p>
      </w:docPartBody>
    </w:docPart>
    <w:docPart>
      <w:docPartPr>
        <w:name w:val="023E928C9B0746C1949B3088E6F48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398C8-857D-43FC-9547-1EC31055D560}"/>
      </w:docPartPr>
      <w:docPartBody>
        <w:p w:rsidR="00D678D0" w:rsidRDefault="00C35399">
          <w:pPr>
            <w:pStyle w:val="023E928C9B0746C1949B3088E6F48DA2"/>
          </w:pPr>
          <w:r w:rsidRPr="00565B06">
            <w:t>Activities</w:t>
          </w:r>
        </w:p>
      </w:docPartBody>
    </w:docPart>
    <w:docPart>
      <w:docPartPr>
        <w:name w:val="6C7AD20031A24BC1A4C3E30C1281F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EF742-D609-43C6-A870-DDF4BFF02784}"/>
      </w:docPartPr>
      <w:docPartBody>
        <w:p w:rsidR="00D678D0" w:rsidRDefault="00772C02" w:rsidP="00772C02">
          <w:pPr>
            <w:pStyle w:val="6C7AD20031A24BC1A4C3E30C1281FAE4"/>
          </w:pPr>
          <w:r w:rsidRPr="009D0878">
            <w:t>Address</w:t>
          </w:r>
        </w:p>
      </w:docPartBody>
    </w:docPart>
    <w:docPart>
      <w:docPartPr>
        <w:name w:val="7E5D8B99129F439F845EAD1458287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8B318-45A6-4090-9A8D-96937B434623}"/>
      </w:docPartPr>
      <w:docPartBody>
        <w:p w:rsidR="00D678D0" w:rsidRDefault="00772C02" w:rsidP="00772C02">
          <w:pPr>
            <w:pStyle w:val="7E5D8B99129F439F845EAD145828739F"/>
          </w:pPr>
          <w:r w:rsidRPr="009D0878">
            <w:t>Phone</w:t>
          </w:r>
        </w:p>
      </w:docPartBody>
    </w:docPart>
    <w:docPart>
      <w:docPartPr>
        <w:name w:val="4C61139C22184A228492CFF586832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DA6AA-52EA-44F7-9D51-08A024B93A5C}"/>
      </w:docPartPr>
      <w:docPartBody>
        <w:p w:rsidR="00D678D0" w:rsidRDefault="00772C02" w:rsidP="00772C02">
          <w:pPr>
            <w:pStyle w:val="4C61139C22184A228492CFF58683291F"/>
          </w:pPr>
          <w:r w:rsidRPr="009D0878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C02"/>
    <w:rsid w:val="0000119D"/>
    <w:rsid w:val="0069686E"/>
    <w:rsid w:val="00772C02"/>
    <w:rsid w:val="00C35399"/>
    <w:rsid w:val="00D6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D7ABDCD84B41B48DC528627E953C57">
    <w:name w:val="4DD7ABDCD84B41B48DC528627E953C57"/>
  </w:style>
  <w:style w:type="paragraph" w:customStyle="1" w:styleId="F99A8C0A626342099E6629DF969909FF">
    <w:name w:val="F99A8C0A626342099E6629DF969909FF"/>
  </w:style>
  <w:style w:type="paragraph" w:customStyle="1" w:styleId="50773801FA6640EEB1C98C9244388479">
    <w:name w:val="50773801FA6640EEB1C98C9244388479"/>
  </w:style>
  <w:style w:type="paragraph" w:customStyle="1" w:styleId="CFFD431680BE452DB72A41EE4517DD8B">
    <w:name w:val="CFFD431680BE452DB72A41EE4517DD8B"/>
  </w:style>
  <w:style w:type="paragraph" w:customStyle="1" w:styleId="978633B9FEF5403686B165B27765B565">
    <w:name w:val="978633B9FEF5403686B165B27765B565"/>
  </w:style>
  <w:style w:type="paragraph" w:customStyle="1" w:styleId="5AD1F7FF58C34F94AEDED9C5D83F15E1">
    <w:name w:val="5AD1F7FF58C34F94AEDED9C5D83F15E1"/>
  </w:style>
  <w:style w:type="paragraph" w:customStyle="1" w:styleId="4F81ABEBE1BD4B719F206A85A49846FE">
    <w:name w:val="4F81ABEBE1BD4B719F206A85A49846FE"/>
  </w:style>
  <w:style w:type="paragraph" w:customStyle="1" w:styleId="4B32E6092A58442AAF54B20C4F128A08">
    <w:name w:val="4B32E6092A58442AAF54B20C4F128A08"/>
  </w:style>
  <w:style w:type="paragraph" w:customStyle="1" w:styleId="B89BFE3F9BEB455D9CF9FCCEEC375473">
    <w:name w:val="B89BFE3F9BEB455D9CF9FCCEEC375473"/>
  </w:style>
  <w:style w:type="paragraph" w:customStyle="1" w:styleId="E859A2781AC44A79B131682BDF28DC3A">
    <w:name w:val="E859A2781AC44A79B131682BDF28DC3A"/>
  </w:style>
  <w:style w:type="paragraph" w:customStyle="1" w:styleId="98B0C8BBBA0747ACBA277EB5C496C0B4">
    <w:name w:val="98B0C8BBBA0747ACBA277EB5C496C0B4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BDF860737E6648D79EDB5D568878A58D">
    <w:name w:val="BDF860737E6648D79EDB5D568878A58D"/>
  </w:style>
  <w:style w:type="paragraph" w:customStyle="1" w:styleId="289CB31B2BED4E47AA570B984266851B">
    <w:name w:val="289CB31B2BED4E47AA570B984266851B"/>
  </w:style>
  <w:style w:type="paragraph" w:customStyle="1" w:styleId="C4DC28B2642544509FC71827BF41F81B">
    <w:name w:val="C4DC28B2642544509FC71827BF41F81B"/>
  </w:style>
  <w:style w:type="paragraph" w:customStyle="1" w:styleId="1DD3F21FADC04C43881E2A3FF19A96FD">
    <w:name w:val="1DD3F21FADC04C43881E2A3FF19A96FD"/>
  </w:style>
  <w:style w:type="paragraph" w:customStyle="1" w:styleId="0B5A0916E63A4B2C8457AFBFF9D2006C">
    <w:name w:val="0B5A0916E63A4B2C8457AFBFF9D2006C"/>
  </w:style>
  <w:style w:type="paragraph" w:customStyle="1" w:styleId="75C558EB182F45FF819D3FEDE22B4A10">
    <w:name w:val="75C558EB182F45FF819D3FEDE22B4A10"/>
  </w:style>
  <w:style w:type="paragraph" w:customStyle="1" w:styleId="49A66E0FA12B4DC992C3B943B75F5F3D">
    <w:name w:val="49A66E0FA12B4DC992C3B943B75F5F3D"/>
  </w:style>
  <w:style w:type="paragraph" w:customStyle="1" w:styleId="0A37205DDAA5467B9C3FC606C7738229">
    <w:name w:val="0A37205DDAA5467B9C3FC606C7738229"/>
  </w:style>
  <w:style w:type="paragraph" w:customStyle="1" w:styleId="6BEFE05771054AD19AFD9F56422BC7B9">
    <w:name w:val="6BEFE05771054AD19AFD9F56422BC7B9"/>
  </w:style>
  <w:style w:type="paragraph" w:customStyle="1" w:styleId="C7ED0AFCD80248BCA2F329EE6295446B">
    <w:name w:val="C7ED0AFCD80248BCA2F329EE6295446B"/>
  </w:style>
  <w:style w:type="paragraph" w:customStyle="1" w:styleId="06B50D7133B745AE9F0D49CA9A738428">
    <w:name w:val="06B50D7133B745AE9F0D49CA9A738428"/>
  </w:style>
  <w:style w:type="paragraph" w:customStyle="1" w:styleId="E54B459AFD9D4079B6C7249F1601BE92">
    <w:name w:val="E54B459AFD9D4079B6C7249F1601BE92"/>
  </w:style>
  <w:style w:type="paragraph" w:customStyle="1" w:styleId="76F48CE24C4F4BDE83A50D9810B1AAA3">
    <w:name w:val="76F48CE24C4F4BDE83A50D9810B1AAA3"/>
  </w:style>
  <w:style w:type="paragraph" w:customStyle="1" w:styleId="1F6C6DFC90C241A9ABE77285591B384E">
    <w:name w:val="1F6C6DFC90C241A9ABE77285591B384E"/>
  </w:style>
  <w:style w:type="paragraph" w:customStyle="1" w:styleId="FB79A77E4D994D6AA6CB06E087A6127D">
    <w:name w:val="FB79A77E4D994D6AA6CB06E087A6127D"/>
  </w:style>
  <w:style w:type="paragraph" w:customStyle="1" w:styleId="68F6D5C78AFD4F7E91D48CE0A5D66B19">
    <w:name w:val="68F6D5C78AFD4F7E91D48CE0A5D66B19"/>
  </w:style>
  <w:style w:type="paragraph" w:customStyle="1" w:styleId="C3EB55B9D1FE4DE0B8BDD7C32F7295FA">
    <w:name w:val="C3EB55B9D1FE4DE0B8BDD7C32F7295FA"/>
  </w:style>
  <w:style w:type="paragraph" w:customStyle="1" w:styleId="C5F9673FDACB41139063E0F9733D0020">
    <w:name w:val="C5F9673FDACB41139063E0F9733D0020"/>
  </w:style>
  <w:style w:type="paragraph" w:customStyle="1" w:styleId="6CE98B677D9C4194A212B57E7FCCFFEC">
    <w:name w:val="6CE98B677D9C4194A212B57E7FCCFFEC"/>
  </w:style>
  <w:style w:type="paragraph" w:customStyle="1" w:styleId="BA8AACDCA30E4A989606B830C2EA5A66">
    <w:name w:val="BA8AACDCA30E4A989606B830C2EA5A66"/>
  </w:style>
  <w:style w:type="paragraph" w:customStyle="1" w:styleId="7382A385BBDB4DD2945800DE0537A779">
    <w:name w:val="7382A385BBDB4DD2945800DE0537A779"/>
  </w:style>
  <w:style w:type="paragraph" w:customStyle="1" w:styleId="815215E9790A4B109070DC3F336AC357">
    <w:name w:val="815215E9790A4B109070DC3F336AC357"/>
  </w:style>
  <w:style w:type="paragraph" w:customStyle="1" w:styleId="C67B23F98D134DEF9848B868A56BD4D1">
    <w:name w:val="C67B23F98D134DEF9848B868A56BD4D1"/>
  </w:style>
  <w:style w:type="paragraph" w:customStyle="1" w:styleId="E438A5930F6D45EDA10FB9F657756488">
    <w:name w:val="E438A5930F6D45EDA10FB9F657756488"/>
  </w:style>
  <w:style w:type="paragraph" w:customStyle="1" w:styleId="07D21559649F4635A9A389920D2D9477">
    <w:name w:val="07D21559649F4635A9A389920D2D9477"/>
  </w:style>
  <w:style w:type="paragraph" w:customStyle="1" w:styleId="A176ED878CD14BD0918B52620FC1340C">
    <w:name w:val="A176ED878CD14BD0918B52620FC1340C"/>
  </w:style>
  <w:style w:type="paragraph" w:customStyle="1" w:styleId="023E928C9B0746C1949B3088E6F48DA2">
    <w:name w:val="023E928C9B0746C1949B3088E6F48DA2"/>
  </w:style>
  <w:style w:type="paragraph" w:customStyle="1" w:styleId="DCAA2245943242C382D8998FB6E4C28F">
    <w:name w:val="DCAA2245943242C382D8998FB6E4C28F"/>
  </w:style>
  <w:style w:type="paragraph" w:customStyle="1" w:styleId="6C7AD20031A24BC1A4C3E30C1281FAE4">
    <w:name w:val="6C7AD20031A24BC1A4C3E30C1281FAE4"/>
    <w:rsid w:val="00772C02"/>
  </w:style>
  <w:style w:type="paragraph" w:customStyle="1" w:styleId="7E5D8B99129F439F845EAD145828739F">
    <w:name w:val="7E5D8B99129F439F845EAD145828739F"/>
    <w:rsid w:val="00772C02"/>
  </w:style>
  <w:style w:type="paragraph" w:customStyle="1" w:styleId="4C61139C22184A228492CFF58683291F">
    <w:name w:val="4C61139C22184A228492CFF58683291F"/>
    <w:rsid w:val="00772C02"/>
  </w:style>
  <w:style w:type="paragraph" w:customStyle="1" w:styleId="F38D58E054C845209E3AC96343C04E3E">
    <w:name w:val="F38D58E054C845209E3AC96343C04E3E"/>
    <w:rsid w:val="00772C02"/>
  </w:style>
  <w:style w:type="paragraph" w:customStyle="1" w:styleId="0A610E02205D4DF5A302613DDD69DA93">
    <w:name w:val="0A610E02205D4DF5A302613DDD69DA93"/>
    <w:rsid w:val="00772C02"/>
  </w:style>
  <w:style w:type="paragraph" w:customStyle="1" w:styleId="91E64EFC9C854A128682177CF405F264">
    <w:name w:val="91E64EFC9C854A128682177CF405F264"/>
    <w:rsid w:val="00772C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B1 L4 Anthurium Street Sorrento Townhomes Bacoor, Cavite</CompanyAddress>
  <CompanyPhone>09061777106</CompanyPhone>
  <CompanyFax/>
  <CompanyEmail>Aliyah_toledo@dlsu.edu.ph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2019-02-16T10:19:00Z</dcterms:created>
  <dcterms:modified xsi:type="dcterms:W3CDTF">2019-06-10T16:11:00Z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